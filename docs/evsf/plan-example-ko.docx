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B223" w14:textId="67C0B0DF" w:rsidR="00AA475A" w:rsidRDefault="00AA475A" w:rsidP="00AA475A">
      <w:pPr>
        <w:rPr>
          <w:lang w:eastAsia="ko-KR"/>
        </w:rPr>
      </w:pPr>
      <w:bookmarkStart w:id="0" w:name="_GoBack"/>
      <w:r>
        <w:rPr>
          <w:rFonts w:hint="eastAsia"/>
          <w:lang w:eastAsia="ko-KR"/>
        </w:rPr>
        <w:t xml:space="preserve">Mr. </w:t>
      </w:r>
      <w:r w:rsidR="00890530">
        <w:rPr>
          <w:rFonts w:hint="eastAsia"/>
          <w:lang w:eastAsia="ko-KR"/>
        </w:rPr>
        <w:t>Ron Hathaway</w:t>
      </w:r>
      <w:r w:rsidR="00DD0688">
        <w:rPr>
          <w:rFonts w:hint="eastAsia"/>
          <w:lang w:eastAsia="ko-KR"/>
        </w:rPr>
        <w:t xml:space="preserve">, CEO </w:t>
      </w:r>
      <w:r w:rsidR="00DD0688" w:rsidRPr="00DD0688">
        <w:rPr>
          <w:rFonts w:hint="eastAsia"/>
          <w:lang w:eastAsia="ko-KR"/>
        </w:rPr>
        <w:t>(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론</w:t>
      </w:r>
      <w:r w:rsidR="00DD0688" w:rsidRPr="00DD0688">
        <w:rPr>
          <w:rFonts w:hint="eastAsia"/>
          <w:lang w:eastAsia="ko-KR"/>
        </w:rPr>
        <w:t xml:space="preserve"> </w:t>
      </w:r>
      <w:r w:rsidR="00B33FA5" w:rsidRPr="00DD0688">
        <w:rPr>
          <w:rFonts w:ascii="Malgun Gothic" w:eastAsia="Malgun Gothic" w:hAnsi="Malgun Gothic" w:cs="Malgun Gothic" w:hint="eastAsia"/>
          <w:lang w:eastAsia="ko-KR"/>
        </w:rPr>
        <w:t>해서 웨이</w:t>
      </w:r>
      <w:r w:rsidR="00DD0688" w:rsidRPr="00DD0688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수석부사장</w:t>
      </w:r>
      <w:r>
        <w:rPr>
          <w:rFonts w:hint="eastAsia"/>
          <w:lang w:eastAsia="ko-KR"/>
        </w:rPr>
        <w:br/>
        <w:t xml:space="preserve">1224 Somewhere Dr. </w:t>
      </w:r>
      <w:r>
        <w:rPr>
          <w:rFonts w:hint="eastAsia"/>
          <w:lang w:eastAsia="ko-KR"/>
        </w:rPr>
        <w:br/>
        <w:t>Big Town, GA  12345</w:t>
      </w:r>
    </w:p>
    <w:p w14:paraId="4500B07F" w14:textId="6BE21063" w:rsidR="00AA475A" w:rsidRDefault="00B33FA5" w:rsidP="00AA475A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해서 웨이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부사장님</w:t>
      </w:r>
      <w:r w:rsidR="00AA475A">
        <w:rPr>
          <w:rFonts w:hint="eastAsia"/>
          <w:lang w:eastAsia="ko-KR"/>
        </w:rPr>
        <w:t>,</w:t>
      </w:r>
    </w:p>
    <w:p w14:paraId="07CBA716" w14:textId="46682068" w:rsidR="00DD0688" w:rsidRDefault="00DD0688" w:rsidP="00DD0688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월요일에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만날</w:t>
      </w:r>
      <w:r>
        <w:rPr>
          <w:rFonts w:hint="eastAsia"/>
          <w:lang w:eastAsia="ko-KR"/>
        </w:rPr>
        <w:t xml:space="preserve"> </w:t>
      </w:r>
      <w:r w:rsidR="00B33FA5">
        <w:rPr>
          <w:rFonts w:ascii="Malgun Gothic" w:eastAsia="Malgun Gothic" w:hAnsi="Malgun Gothic" w:cs="Malgun Gothic" w:hint="eastAsia"/>
          <w:lang w:eastAsia="ko-KR"/>
        </w:rPr>
        <w:t>서있는</w:t>
      </w:r>
      <w:r>
        <w:rPr>
          <w:rFonts w:hint="eastAsia"/>
          <w:lang w:eastAsia="ko-KR"/>
        </w:rPr>
        <w:t xml:space="preserve"> </w:t>
      </w:r>
      <w:r w:rsidR="00B33FA5">
        <w:rPr>
          <w:rFonts w:ascii="Malgun Gothic" w:eastAsia="Malgun Gothic" w:hAnsi="Malgun Gothic" w:cs="Malgun Gothic" w:hint="eastAsia"/>
          <w:lang w:eastAsia="ko-KR"/>
        </w:rPr>
        <w:t>시간을 내어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주셔서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감사합니다</w:t>
      </w:r>
      <w:r>
        <w:rPr>
          <w:rFonts w:hint="eastAsia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직면하고있는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솔직함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즐겼다</w:t>
      </w:r>
      <w:r>
        <w:rPr>
          <w:rFonts w:hint="eastAsia"/>
          <w:lang w:eastAsia="ko-KR"/>
        </w:rPr>
        <w:t xml:space="preserve"> , </w:t>
      </w:r>
      <w:r>
        <w:rPr>
          <w:rFonts w:ascii="Malgun Gothic" w:eastAsia="Malgun Gothic" w:hAnsi="Malgun Gothic" w:cs="Malgun Gothic" w:hint="eastAsia"/>
          <w:lang w:eastAsia="ko-KR"/>
        </w:rPr>
        <w:t>당신이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찾고있는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변화는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찾고있는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달성했다</w:t>
      </w:r>
      <w:r>
        <w:rPr>
          <w:rFonts w:hint="eastAsia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여러분과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다하겠습니다</w:t>
      </w:r>
      <w:r>
        <w:rPr>
          <w:rFonts w:hint="eastAsia"/>
          <w:lang w:eastAsia="ko-KR"/>
        </w:rPr>
        <w:t>.</w:t>
      </w:r>
    </w:p>
    <w:p w14:paraId="562E4BDD" w14:textId="7B83F110" w:rsidR="00DD0688" w:rsidRDefault="00DD0688" w:rsidP="00AA475A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참고의목적은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우리의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대화</w:t>
      </w:r>
      <w:r w:rsidRPr="00DD0688">
        <w:rPr>
          <w:rFonts w:hint="eastAsia"/>
          <w:lang w:eastAsia="ko-KR"/>
        </w:rPr>
        <w:t xml:space="preserve"> </w:t>
      </w:r>
      <w:r w:rsidR="00B33FA5" w:rsidRPr="00DD0688">
        <w:rPr>
          <w:rFonts w:ascii="Malgun Gothic" w:eastAsia="Malgun Gothic" w:hAnsi="Malgun Gothic" w:cs="Malgun Gothic" w:hint="eastAsia"/>
          <w:lang w:eastAsia="ko-KR"/>
        </w:rPr>
        <w:t>늘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요약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하고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전진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기대치를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생성하기위한출발점으로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역할을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하는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것이다</w:t>
      </w:r>
      <w:r w:rsidRPr="00DD0688">
        <w:rPr>
          <w:rFonts w:hint="eastAsia"/>
          <w:lang w:eastAsia="ko-KR"/>
        </w:rPr>
        <w:t xml:space="preserve"> . </w:t>
      </w:r>
      <w:r w:rsidRPr="00DD0688">
        <w:rPr>
          <w:rFonts w:ascii="Malgun Gothic" w:eastAsia="Malgun Gothic" w:hAnsi="Malgun Gothic" w:cs="Malgun Gothic" w:hint="eastAsia"/>
          <w:lang w:eastAsia="ko-KR"/>
        </w:rPr>
        <w:t>정확성을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보장하기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위해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어떤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수정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또는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추가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할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주시기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바랍니다</w:t>
      </w:r>
      <w:r w:rsidRPr="00DD0688">
        <w:rPr>
          <w:rFonts w:hint="eastAsia"/>
          <w:lang w:eastAsia="ko-KR"/>
        </w:rPr>
        <w:t>.</w:t>
      </w:r>
    </w:p>
    <w:p w14:paraId="27959AE1" w14:textId="77777777" w:rsidR="00DD0688" w:rsidRDefault="00DD0688" w:rsidP="00AA475A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당신이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직면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할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주요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과제는</w:t>
      </w:r>
      <w:r w:rsidRPr="00DD0688">
        <w:rPr>
          <w:rFonts w:hint="eastAsia"/>
          <w:lang w:eastAsia="ko-KR"/>
        </w:rPr>
        <w:t xml:space="preserve"> " </w:t>
      </w:r>
      <w:r w:rsidRPr="00DD0688">
        <w:rPr>
          <w:rFonts w:ascii="Malgun Gothic" w:eastAsia="Malgun Gothic" w:hAnsi="Malgun Gothic" w:cs="Malgun Gothic" w:hint="eastAsia"/>
          <w:lang w:eastAsia="ko-KR"/>
        </w:rPr>
        <w:t>성공적으로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시가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총액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을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강화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하기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위해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새로운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시장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에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침입</w:t>
      </w:r>
      <w:r w:rsidRPr="00DD0688">
        <w:rPr>
          <w:rFonts w:hint="eastAsia"/>
          <w:lang w:eastAsia="ko-KR"/>
        </w:rPr>
        <w:t xml:space="preserve"> "</w:t>
      </w:r>
      <w:r w:rsidRPr="00DD0688">
        <w:rPr>
          <w:rFonts w:ascii="Malgun Gothic" w:eastAsia="Malgun Gothic" w:hAnsi="Malgun Gothic" w:cs="Malgun Gothic" w:hint="eastAsia"/>
          <w:lang w:eastAsia="ko-KR"/>
        </w:rPr>
        <w:t>입니다</w:t>
      </w:r>
      <w:r w:rsidRPr="00DD0688">
        <w:rPr>
          <w:rFonts w:hint="eastAsia"/>
          <w:lang w:eastAsia="ko-KR"/>
        </w:rPr>
        <w:t>.</w:t>
      </w:r>
    </w:p>
    <w:p w14:paraId="6F8F86B2" w14:textId="438D8B2A" w:rsidR="00AA475A" w:rsidRDefault="00DD0688" w:rsidP="00AA475A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이러한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성장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을</w:t>
      </w:r>
      <w:r w:rsidRPr="00DD0688">
        <w:rPr>
          <w:rFonts w:hint="eastAsia"/>
          <w:lang w:eastAsia="ko-KR"/>
        </w:rPr>
        <w:t xml:space="preserve"> </w:t>
      </w:r>
      <w:r w:rsidR="00B33FA5" w:rsidRPr="00DD0688">
        <w:rPr>
          <w:rFonts w:ascii="Malgun Gothic" w:eastAsia="Malgun Gothic" w:hAnsi="Malgun Gothic" w:cs="Malgun Gothic" w:hint="eastAsia"/>
          <w:lang w:eastAsia="ko-KR"/>
        </w:rPr>
        <w:t>가능 하게하려면</w:t>
      </w:r>
      <w:r w:rsidRPr="00DD0688">
        <w:rPr>
          <w:rFonts w:hint="eastAsia"/>
          <w:lang w:eastAsia="ko-KR"/>
        </w:rPr>
        <w:t xml:space="preserve"> , </w:t>
      </w:r>
      <w:r w:rsidRPr="00DD0688">
        <w:rPr>
          <w:rFonts w:ascii="Malgun Gothic" w:eastAsia="Malgun Gothic" w:hAnsi="Malgun Gothic" w:cs="Malgun Gothic" w:hint="eastAsia"/>
          <w:lang w:eastAsia="ko-KR"/>
        </w:rPr>
        <w:t>다음과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같은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문제를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극복하기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위해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필요</w:t>
      </w:r>
      <w:r w:rsidR="00AA475A">
        <w:rPr>
          <w:rFonts w:hint="eastAsia"/>
          <w:lang w:eastAsia="ko-KR"/>
        </w:rPr>
        <w:t>:</w:t>
      </w:r>
    </w:p>
    <w:p w14:paraId="702F5E03" w14:textId="77777777" w:rsidR="00AA475A" w:rsidRDefault="00AA475A" w:rsidP="00AA475A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  <w:t xml:space="preserve"> </w:t>
      </w:r>
    </w:p>
    <w:p w14:paraId="7305FB04" w14:textId="092069DD" w:rsidR="00DD0688" w:rsidRDefault="00AA475A" w:rsidP="00DD0688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</w:r>
    </w:p>
    <w:p w14:paraId="1A4B0A89" w14:textId="477BB014" w:rsidR="00AA475A" w:rsidRDefault="00DD0688" w:rsidP="00DD0688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당신은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극복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고려하고있는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솔루션을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언급</w:t>
      </w:r>
      <w:r w:rsidR="00AA475A">
        <w:rPr>
          <w:rFonts w:hint="eastAsia"/>
          <w:lang w:eastAsia="ko-KR"/>
        </w:rPr>
        <w:t>:</w:t>
      </w:r>
    </w:p>
    <w:p w14:paraId="4BDFE437" w14:textId="77777777" w:rsidR="00AA475A" w:rsidRDefault="00AA475A" w:rsidP="00AA475A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  <w:t xml:space="preserve"> </w:t>
      </w:r>
    </w:p>
    <w:p w14:paraId="6742DF87" w14:textId="77777777" w:rsidR="00AA475A" w:rsidRDefault="00AA475A" w:rsidP="00AA475A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  <w:t xml:space="preserve"> </w:t>
      </w:r>
    </w:p>
    <w:p w14:paraId="0B863E2D" w14:textId="1E461F01" w:rsidR="00AA475A" w:rsidRDefault="00DD0688" w:rsidP="00AA475A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당신이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지시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하는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새로운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시장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에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성공적으로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진입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할</w:t>
      </w:r>
      <w:r w:rsidRPr="00DD0688">
        <w:rPr>
          <w:rFonts w:hint="eastAsia"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lang w:eastAsia="ko-KR"/>
        </w:rPr>
        <w:t>것이다</w:t>
      </w:r>
      <w:r w:rsidR="00AA475A">
        <w:rPr>
          <w:rFonts w:hint="eastAsia"/>
          <w:lang w:eastAsia="ko-KR"/>
        </w:rPr>
        <w:t>:</w:t>
      </w:r>
    </w:p>
    <w:p w14:paraId="380BE8B0" w14:textId="77777777" w:rsidR="00AA475A" w:rsidRDefault="00AA475A" w:rsidP="00AA475A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  <w:t xml:space="preserve"> </w:t>
      </w:r>
    </w:p>
    <w:p w14:paraId="3BEA8573" w14:textId="77777777" w:rsidR="00CB0A4F" w:rsidRDefault="00AA475A" w:rsidP="00AA475A">
      <w:pPr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  <w:t xml:space="preserve">  </w:t>
      </w:r>
    </w:p>
    <w:p w14:paraId="24D85B3D" w14:textId="46DA985F" w:rsidR="00DD0688" w:rsidRDefault="00DD0688" w:rsidP="00DD0688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귀하는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직무상의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서포터들도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포함시켜서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평가활동을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확장해야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말씀하셨습니다</w:t>
      </w:r>
      <w:r>
        <w:rPr>
          <w:rFonts w:hint="eastAsia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토의를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통해서</w:t>
      </w:r>
      <w:r>
        <w:rPr>
          <w:rFonts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성취하기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="00B33FA5">
        <w:rPr>
          <w:rFonts w:ascii="Malgun Gothic" w:eastAsia="Malgun Gothic" w:hAnsi="Malgun Gothic" w:cs="Malgun Gothic" w:hint="eastAsia"/>
          <w:lang w:eastAsia="ko-KR"/>
        </w:rPr>
        <w:t>사전 계획의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말씀드렸고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검토를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일정도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드린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활동은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귀하와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태스크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멤버들을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프레젠테이션을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실현될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41A78360" w14:textId="4B145C83" w:rsidR="00DD0688" w:rsidRDefault="00DD0688" w:rsidP="00DD0688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첨부된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활동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작성은</w:t>
      </w:r>
      <w:r>
        <w:rPr>
          <w:rFonts w:hint="eastAsia"/>
          <w:lang w:eastAsia="ko-KR"/>
        </w:rPr>
        <w:t xml:space="preserve"> [</w:t>
      </w:r>
      <w:r>
        <w:rPr>
          <w:rFonts w:ascii="Malgun Gothic" w:eastAsia="Malgun Gothic" w:hAnsi="Malgun Gothic" w:cs="Malgun Gothic"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</w:t>
      </w:r>
      <w:r>
        <w:rPr>
          <w:rFonts w:hint="eastAsia"/>
          <w:lang w:eastAsia="ko-KR"/>
        </w:rPr>
        <w:t xml:space="preserve">] 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파트너십을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맺는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달성을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해결에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최상의</w:t>
      </w:r>
      <w:r>
        <w:rPr>
          <w:rFonts w:hint="eastAsia"/>
          <w:lang w:eastAsia="ko-KR"/>
        </w:rPr>
        <w:t xml:space="preserve">  </w:t>
      </w:r>
      <w:r>
        <w:rPr>
          <w:rFonts w:ascii="Malgun Gothic" w:eastAsia="Malgun Gothic" w:hAnsi="Malgun Gothic" w:cs="Malgun Gothic" w:hint="eastAsia"/>
          <w:lang w:eastAsia="ko-KR"/>
        </w:rPr>
        <w:t>방도인지를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결정하실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고안된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715AA5DE" w14:textId="672DEBEC" w:rsidR="00DD0688" w:rsidRDefault="00DD0688" w:rsidP="00DD0688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감사합니다</w:t>
      </w:r>
    </w:p>
    <w:p w14:paraId="0A205A6E" w14:textId="77777777" w:rsidR="00DD0688" w:rsidRDefault="00DD0688" w:rsidP="00DD0688">
      <w:pPr>
        <w:rPr>
          <w:rFonts w:ascii="Malgun Gothic" w:eastAsia="Malgun Gothic" w:hAnsi="Malgun Gothic" w:cs="Malgun Gothic"/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</w:t>
      </w:r>
      <w:r>
        <w:rPr>
          <w:rFonts w:hint="eastAsia"/>
          <w:lang w:eastAsia="ko-KR"/>
        </w:rPr>
        <w:t xml:space="preserve">] </w:t>
      </w:r>
      <w:r>
        <w:rPr>
          <w:rFonts w:ascii="Malgun Gothic" w:eastAsia="Malgun Gothic" w:hAnsi="Malgun Gothic" w:cs="Malgun Gothic" w:hint="eastAsia"/>
          <w:lang w:eastAsia="ko-KR"/>
        </w:rPr>
        <w:t>영업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대리인</w:t>
      </w:r>
    </w:p>
    <w:p w14:paraId="42BC34D5" w14:textId="14632ED3" w:rsidR="00AA475A" w:rsidRDefault="00DD0688" w:rsidP="00DD0688">
      <w:pPr>
        <w:rPr>
          <w:lang w:eastAsia="ko-KR"/>
        </w:rPr>
      </w:pPr>
      <w:r w:rsidRPr="00DD0688">
        <w:rPr>
          <w:rFonts w:ascii="Malgun Gothic" w:eastAsia="Malgun Gothic" w:hAnsi="Malgun Gothic" w:cs="Malgun Gothic" w:hint="eastAsia"/>
          <w:lang w:eastAsia="ko-KR"/>
        </w:rPr>
        <w:t>부착</w:t>
      </w:r>
      <w:r w:rsidR="00AA475A">
        <w:rPr>
          <w:rFonts w:hint="eastAsia"/>
          <w:lang w:eastAsia="ko-KR"/>
        </w:rPr>
        <w:br w:type="page"/>
      </w:r>
    </w:p>
    <w:p w14:paraId="4943B090" w14:textId="77777777" w:rsidR="00AA475A" w:rsidRDefault="00AA475A" w:rsidP="00AA475A">
      <w:pPr>
        <w:tabs>
          <w:tab w:val="left" w:pos="1080"/>
          <w:tab w:val="left" w:pos="5760"/>
          <w:tab w:val="left" w:pos="7920"/>
        </w:tabs>
        <w:rPr>
          <w:lang w:eastAsia="ko-KR"/>
        </w:rPr>
      </w:pPr>
    </w:p>
    <w:p w14:paraId="44D94E57" w14:textId="0D34AC79" w:rsidR="00AA475A" w:rsidRPr="00AA475A" w:rsidRDefault="00DD0688" w:rsidP="00AA475A">
      <w:pPr>
        <w:tabs>
          <w:tab w:val="left" w:pos="720"/>
          <w:tab w:val="left" w:pos="1080"/>
          <w:tab w:val="left" w:pos="5760"/>
          <w:tab w:val="left" w:pos="7920"/>
        </w:tabs>
        <w:rPr>
          <w:b/>
          <w:lang w:eastAsia="ko-KR"/>
        </w:rPr>
      </w:pPr>
      <w:r w:rsidRPr="00DD0688">
        <w:rPr>
          <w:rFonts w:ascii="Malgun Gothic" w:eastAsia="Malgun Gothic" w:hAnsi="Malgun Gothic" w:cs="Malgun Gothic" w:hint="eastAsia"/>
          <w:b/>
          <w:lang w:eastAsia="ko-KR"/>
        </w:rPr>
        <w:t>상호</w:t>
      </w:r>
      <w:r w:rsidRPr="00DD0688">
        <w:rPr>
          <w:rFonts w:hint="eastAsia"/>
          <w:b/>
          <w:lang w:eastAsia="ko-KR"/>
        </w:rPr>
        <w:t xml:space="preserve"> </w:t>
      </w:r>
      <w:r w:rsidRPr="00DD0688">
        <w:rPr>
          <w:rFonts w:ascii="Malgun Gothic" w:eastAsia="Malgun Gothic" w:hAnsi="Malgun Gothic" w:cs="Malgun Gothic" w:hint="eastAsia"/>
          <w:b/>
          <w:lang w:eastAsia="ko-KR"/>
        </w:rPr>
        <w:t>계획</w:t>
      </w:r>
      <w:r>
        <w:rPr>
          <w:rFonts w:ascii="Malgun Gothic" w:eastAsia="Malgun Gothic" w:hAnsi="Malgun Gothic" w:cs="Malgun Gothic" w:hint="eastAsia"/>
          <w:b/>
          <w:lang w:eastAsia="ko-KR"/>
        </w:rPr>
        <w:tab/>
      </w:r>
      <w:r w:rsidR="00AA475A">
        <w:rPr>
          <w:rFonts w:hint="eastAsia"/>
          <w:b/>
          <w:lang w:eastAsia="ko-KR"/>
        </w:rPr>
        <w:t>:</w:t>
      </w:r>
      <w:r w:rsidR="00AA475A">
        <w:rPr>
          <w:rFonts w:hint="eastAsia"/>
          <w:b/>
          <w:lang w:eastAsia="ko-KR"/>
        </w:rPr>
        <w:tab/>
      </w:r>
      <w:r w:rsidRPr="00DD0688">
        <w:rPr>
          <w:rFonts w:ascii="Malgun Gothic" w:eastAsia="Malgun Gothic" w:hAnsi="Malgun Gothic" w:cs="Malgun Gothic" w:hint="eastAsia"/>
          <w:b/>
          <w:lang w:eastAsia="ko-KR"/>
        </w:rPr>
        <w:t>날짜</w:t>
      </w:r>
      <w:r w:rsidR="00AA475A">
        <w:rPr>
          <w:rFonts w:hint="eastAsia"/>
          <w:b/>
          <w:lang w:eastAsia="ko-KR"/>
        </w:rPr>
        <w:t xml:space="preserve"> </w:t>
      </w:r>
      <w:r w:rsidR="00AA475A">
        <w:rPr>
          <w:rFonts w:hint="eastAsia"/>
          <w:b/>
          <w:lang w:eastAsia="ko-KR"/>
        </w:rPr>
        <w:tab/>
      </w:r>
      <w:r w:rsidRPr="00DD0688">
        <w:rPr>
          <w:rFonts w:ascii="Malgun Gothic" w:eastAsia="Malgun Gothic" w:hAnsi="Malgun Gothic" w:cs="Malgun Gothic" w:hint="eastAsia"/>
          <w:b/>
          <w:lang w:eastAsia="ko-KR"/>
        </w:rPr>
        <w:t>소유자</w:t>
      </w:r>
    </w:p>
    <w:p w14:paraId="5F9F4B20" w14:textId="77777777" w:rsidR="00AA475A" w:rsidRDefault="00AA475A" w:rsidP="00AA475A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</w:p>
    <w:p w14:paraId="7D11FD90" w14:textId="4B8BAC3A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 w:rsidR="00DD0688">
        <w:rPr>
          <w:rFonts w:ascii="Malgun Gothic" w:eastAsia="Malgun Gothic" w:hAnsi="Malgun Gothic" w:cs="Malgun Gothic" w:hint="eastAsia"/>
          <w:lang w:eastAsia="ko-KR"/>
        </w:rPr>
        <w:t>론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에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소개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hint="eastAsia"/>
          <w:lang w:eastAsia="ko-KR"/>
        </w:rPr>
        <w:tab/>
        <w:t>08/1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대표</w:t>
      </w:r>
    </w:p>
    <w:p w14:paraId="36396F94" w14:textId="753D9F48" w:rsidR="00AA475A" w:rsidRDefault="00AA475A" w:rsidP="00AA475A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댄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디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에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입문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호출</w:t>
      </w:r>
      <w:r>
        <w:rPr>
          <w:rFonts w:hint="eastAsia"/>
          <w:lang w:eastAsia="ko-KR"/>
        </w:rPr>
        <w:tab/>
        <w:t>10/1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관절</w:t>
      </w:r>
    </w:p>
    <w:p w14:paraId="547A5AC1" w14:textId="2796D323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3. </w:t>
      </w:r>
      <w:r w:rsidR="00DD0688">
        <w:rPr>
          <w:rFonts w:ascii="Malgun Gothic" w:eastAsia="Malgun Gothic" w:hAnsi="Malgun Gothic" w:cs="Malgun Gothic" w:hint="eastAsia"/>
          <w:lang w:eastAsia="ko-KR"/>
        </w:rPr>
        <w:t>론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에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입문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전화</w:t>
      </w:r>
      <w:r>
        <w:rPr>
          <w:rFonts w:hint="eastAsia"/>
          <w:lang w:eastAsia="ko-KR"/>
        </w:rPr>
        <w:tab/>
        <w:t>1/17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관절</w:t>
      </w:r>
    </w:p>
    <w:p w14:paraId="74F87DB8" w14:textId="7880C9E8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4. </w:t>
      </w:r>
      <w:r w:rsidR="00DD0688">
        <w:rPr>
          <w:rFonts w:ascii="Malgun Gothic" w:eastAsia="Malgun Gothic" w:hAnsi="Malgun Gothic" w:cs="Malgun Gothic" w:hint="eastAsia"/>
          <w:lang w:eastAsia="ko-KR"/>
        </w:rPr>
        <w:t>솔루션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토론</w:t>
      </w:r>
      <w:r w:rsidR="00DD0688">
        <w:rPr>
          <w:rFonts w:hint="eastAsia"/>
          <w:lang w:eastAsia="ko-KR"/>
        </w:rPr>
        <w:t xml:space="preserve"> - VisionMatch </w:t>
      </w:r>
      <w:r w:rsidR="00DD0688">
        <w:rPr>
          <w:rFonts w:ascii="Malgun Gothic" w:eastAsia="Malgun Gothic" w:hAnsi="Malgun Gothic" w:cs="Malgun Gothic" w:hint="eastAsia"/>
          <w:lang w:eastAsia="ko-KR"/>
        </w:rPr>
        <w:t>확인</w:t>
      </w:r>
      <w:r>
        <w:rPr>
          <w:rFonts w:hint="eastAsia"/>
          <w:lang w:eastAsia="ko-KR"/>
        </w:rPr>
        <w:tab/>
        <w:t>01/12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관절</w:t>
      </w:r>
    </w:p>
    <w:p w14:paraId="7BFBF35A" w14:textId="5A87DA72" w:rsidR="00AA475A" w:rsidRDefault="00AA475A" w:rsidP="00AA475A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위원회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회원들에게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능력을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입증</w:t>
      </w:r>
      <w:r>
        <w:rPr>
          <w:rFonts w:hint="eastAsia"/>
          <w:lang w:eastAsia="ko-KR"/>
        </w:rPr>
        <w:tab/>
        <w:t>1/20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관절</w:t>
      </w:r>
    </w:p>
    <w:p w14:paraId="0BB3B91D" w14:textId="6F76907A" w:rsidR="00AA475A" w:rsidRDefault="00AA475A" w:rsidP="00AA475A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6.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기술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평가</w:t>
      </w:r>
      <w:r>
        <w:rPr>
          <w:rFonts w:hint="eastAsia"/>
          <w:lang w:eastAsia="ko-KR"/>
        </w:rPr>
        <w:tab/>
        <w:t>01/23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고객</w:t>
      </w:r>
    </w:p>
    <w:p w14:paraId="08D132EE" w14:textId="15F70578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7. </w:t>
      </w:r>
      <w:r w:rsidR="00DD0688">
        <w:rPr>
          <w:rFonts w:ascii="Malgun Gothic" w:eastAsia="Malgun Gothic" w:hAnsi="Malgun Gothic" w:cs="Malgun Gothic" w:hint="eastAsia"/>
          <w:lang w:eastAsia="ko-KR"/>
        </w:rPr>
        <w:t>사전</w:t>
      </w:r>
      <w:r w:rsidR="00DD0688">
        <w:rPr>
          <w:rFonts w:hint="eastAsia"/>
          <w:lang w:eastAsia="ko-KR"/>
        </w:rPr>
        <w:t xml:space="preserve"> - </w:t>
      </w:r>
      <w:r w:rsidR="00DD0688">
        <w:rPr>
          <w:rFonts w:ascii="Malgun Gothic" w:eastAsia="Malgun Gothic" w:hAnsi="Malgun Gothic" w:cs="Malgun Gothic" w:hint="eastAsia"/>
          <w:lang w:eastAsia="ko-KR"/>
        </w:rPr>
        <w:t>제안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검토</w:t>
      </w:r>
      <w:r>
        <w:rPr>
          <w:rFonts w:hint="eastAsia"/>
          <w:lang w:eastAsia="ko-KR"/>
        </w:rPr>
        <w:tab/>
        <w:t>01/26*</w:t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고객</w:t>
      </w:r>
    </w:p>
    <w:p w14:paraId="5C9B7A13" w14:textId="5B3AAB10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8. </w:t>
      </w:r>
      <w:r w:rsidR="00DD0688">
        <w:rPr>
          <w:rFonts w:ascii="Malgun Gothic" w:eastAsia="Malgun Gothic" w:hAnsi="Malgun Gothic" w:cs="Malgun Gothic" w:hint="eastAsia"/>
          <w:lang w:eastAsia="ko-KR"/>
        </w:rPr>
        <w:t>연락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수용</w:t>
      </w:r>
      <w:r>
        <w:rPr>
          <w:rFonts w:hint="eastAsia"/>
          <w:lang w:eastAsia="ko-KR"/>
        </w:rPr>
        <w:tab/>
        <w:t>02/03</w:t>
      </w:r>
      <w:r w:rsidR="00B33FA5">
        <w:rPr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고객</w:t>
      </w:r>
    </w:p>
    <w:p w14:paraId="53A70BC9" w14:textId="111564A1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9. </w:t>
      </w:r>
      <w:r w:rsidR="00DD0688">
        <w:rPr>
          <w:rFonts w:ascii="Malgun Gothic" w:eastAsia="Malgun Gothic" w:hAnsi="Malgun Gothic" w:cs="Malgun Gothic" w:hint="eastAsia"/>
          <w:lang w:eastAsia="ko-KR"/>
        </w:rPr>
        <w:t>구현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을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시작합니다</w:t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이월</w:t>
      </w:r>
      <w:r w:rsidR="00DD0688">
        <w:rPr>
          <w:rFonts w:ascii="Malgun Gothic" w:eastAsia="Malgun Gothic" w:hAnsi="Malgun Gothic" w:cs="Malgun Gothic"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관절</w:t>
      </w:r>
    </w:p>
    <w:p w14:paraId="4A7BF28A" w14:textId="0697C380" w:rsidR="00AA475A" w:rsidRDefault="00AA475A" w:rsidP="00AA475A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10.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라이브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월</w:t>
      </w:r>
      <w:r w:rsidR="00DD0688" w:rsidRPr="00DD0688">
        <w:rPr>
          <w:rFonts w:hint="eastAsia"/>
          <w:lang w:eastAsia="ko-KR"/>
        </w:rPr>
        <w:t xml:space="preserve"> / </w:t>
      </w:r>
      <w:r w:rsidR="00B33FA5" w:rsidRPr="00DD0688">
        <w:rPr>
          <w:rFonts w:ascii="Malgun Gothic" w:eastAsia="Malgun Gothic" w:hAnsi="Malgun Gothic" w:cs="Malgun Gothic" w:hint="eastAsia"/>
          <w:lang w:eastAsia="ko-KR"/>
        </w:rPr>
        <w:t>에이프런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이동</w:t>
      </w:r>
    </w:p>
    <w:p w14:paraId="10146DC7" w14:textId="681E63F2" w:rsidR="00AA475A" w:rsidRDefault="00AA475A" w:rsidP="00DD0688">
      <w:pPr>
        <w:tabs>
          <w:tab w:val="left" w:pos="720"/>
          <w:tab w:val="left" w:pos="1080"/>
          <w:tab w:val="left" w:pos="5760"/>
          <w:tab w:val="left" w:pos="6300"/>
          <w:tab w:val="left" w:pos="7920"/>
          <w:tab w:val="left" w:pos="8010"/>
        </w:tabs>
        <w:rPr>
          <w:lang w:eastAsia="ko-KR"/>
        </w:rPr>
      </w:pPr>
      <w:r>
        <w:rPr>
          <w:rFonts w:hint="eastAsia"/>
          <w:lang w:eastAsia="ko-KR"/>
        </w:rPr>
        <w:t xml:space="preserve">11 </w:t>
      </w:r>
      <w:r w:rsidR="00DD0688">
        <w:rPr>
          <w:rFonts w:ascii="Malgun Gothic" w:eastAsia="Malgun Gothic" w:hAnsi="Malgun Gothic" w:cs="Malgun Gothic" w:hint="eastAsia"/>
          <w:lang w:eastAsia="ko-KR"/>
        </w:rPr>
        <w:t>구현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후</w:t>
      </w:r>
      <w:r w:rsidR="00DD0688">
        <w:rPr>
          <w:rFonts w:hint="eastAsia"/>
          <w:lang w:eastAsia="ko-KR"/>
        </w:rPr>
        <w:t xml:space="preserve"> </w:t>
      </w:r>
      <w:r w:rsidR="00DD0688">
        <w:rPr>
          <w:rFonts w:ascii="Malgun Gothic" w:eastAsia="Malgun Gothic" w:hAnsi="Malgun Gothic" w:cs="Malgun Gothic" w:hint="eastAsia"/>
          <w:lang w:eastAsia="ko-KR"/>
        </w:rPr>
        <w:t>인증</w:t>
      </w:r>
      <w:r>
        <w:rPr>
          <w:rFonts w:hint="eastAsia"/>
          <w:lang w:eastAsia="ko-KR"/>
        </w:rPr>
        <w:tab/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월</w:t>
      </w:r>
      <w:r w:rsidR="00DD0688" w:rsidRPr="00DD0688">
        <w:rPr>
          <w:rFonts w:hint="eastAsia"/>
          <w:lang w:eastAsia="ko-KR"/>
        </w:rPr>
        <w:t xml:space="preserve"> / 4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rFonts w:hint="eastAsia"/>
          <w:lang w:eastAsia="ko-KR"/>
        </w:rPr>
        <w:t>*</w:t>
      </w:r>
    </w:p>
    <w:p w14:paraId="7AC4365E" w14:textId="77777777" w:rsidR="00AA475A" w:rsidRDefault="00AA475A" w:rsidP="00AA475A">
      <w:pPr>
        <w:rPr>
          <w:lang w:eastAsia="ko-KR"/>
        </w:rPr>
      </w:pPr>
    </w:p>
    <w:p w14:paraId="03277230" w14:textId="3D443135" w:rsidR="000E4074" w:rsidRPr="00DD0688" w:rsidRDefault="00AA475A" w:rsidP="00DD0688">
      <w:pPr>
        <w:rPr>
          <w:lang w:eastAsia="ko-KR"/>
        </w:rPr>
      </w:pPr>
      <w:r>
        <w:rPr>
          <w:rFonts w:hint="eastAsia"/>
          <w:lang w:eastAsia="ko-KR"/>
        </w:rPr>
        <w:t xml:space="preserve">*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저희는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각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포인트와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단계에서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저희가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제시한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성과가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귀하의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비즈니스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이슈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해결을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위한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상호의</w:t>
      </w:r>
      <w:r w:rsidR="00DD0688" w:rsidRPr="00DD0688">
        <w:rPr>
          <w:rFonts w:hint="eastAsia"/>
          <w:lang w:eastAsia="ko-KR"/>
        </w:rPr>
        <w:t xml:space="preserve"> </w:t>
      </w:r>
      <w:r w:rsidR="00B33FA5" w:rsidRPr="00DD0688">
        <w:rPr>
          <w:rFonts w:ascii="Malgun Gothic" w:eastAsia="Malgun Gothic" w:hAnsi="Malgun Gothic" w:cs="Malgun Gothic" w:hint="eastAsia"/>
          <w:lang w:eastAsia="ko-KR"/>
        </w:rPr>
        <w:t>비전을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계속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유지하고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있는지를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확인할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것입니다</w:t>
      </w:r>
      <w:r w:rsidR="00DD0688" w:rsidRPr="00DD0688">
        <w:rPr>
          <w:rFonts w:hint="eastAsia"/>
          <w:lang w:eastAsia="ko-KR"/>
        </w:rPr>
        <w:t xml:space="preserve">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저희는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합의와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접근방식도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반복해서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확인할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것입니다</w:t>
      </w:r>
      <w:r w:rsidR="00DD0688" w:rsidRPr="00DD0688">
        <w:rPr>
          <w:rFonts w:hint="eastAsia"/>
          <w:lang w:eastAsia="ko-KR"/>
        </w:rPr>
        <w:t xml:space="preserve">.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추가적으로</w:t>
      </w:r>
      <w:r w:rsidR="00DD0688" w:rsidRPr="00DD0688">
        <w:rPr>
          <w:rFonts w:hint="eastAsia"/>
          <w:lang w:eastAsia="ko-KR"/>
        </w:rPr>
        <w:t xml:space="preserve">,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과연</w:t>
      </w:r>
      <w:r w:rsidR="00DD0688" w:rsidRPr="00DD0688">
        <w:rPr>
          <w:rFonts w:hint="eastAsia"/>
          <w:lang w:eastAsia="ko-KR"/>
        </w:rPr>
        <w:t xml:space="preserve"> [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회사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명</w:t>
      </w:r>
      <w:r w:rsidR="00DD0688" w:rsidRPr="00DD0688">
        <w:rPr>
          <w:rFonts w:hint="eastAsia"/>
          <w:lang w:eastAsia="ko-KR"/>
        </w:rPr>
        <w:t xml:space="preserve">]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의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고객이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될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만한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가치가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충분한지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확인해</w:t>
      </w:r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드릴</w:t>
      </w:r>
      <w:bookmarkEnd w:id="0"/>
      <w:r w:rsidR="00DD0688" w:rsidRPr="00DD0688">
        <w:rPr>
          <w:rFonts w:hint="eastAsia"/>
          <w:lang w:eastAsia="ko-KR"/>
        </w:rPr>
        <w:t xml:space="preserve"> </w:t>
      </w:r>
      <w:r w:rsidR="00DD0688" w:rsidRPr="00DD0688">
        <w:rPr>
          <w:rFonts w:ascii="Malgun Gothic" w:eastAsia="Malgun Gothic" w:hAnsi="Malgun Gothic" w:cs="Malgun Gothic" w:hint="eastAsia"/>
          <w:lang w:eastAsia="ko-KR"/>
        </w:rPr>
        <w:t>것입니다</w:t>
      </w:r>
      <w:r w:rsidR="00DD0688" w:rsidRPr="00DD0688">
        <w:rPr>
          <w:rFonts w:hint="eastAsia"/>
          <w:lang w:eastAsia="ko-KR"/>
        </w:rPr>
        <w:t>.</w:t>
      </w:r>
    </w:p>
    <w:sectPr w:rsidR="000E4074" w:rsidRPr="00DD0688" w:rsidSect="00744ED1">
      <w:footerReference w:type="default" r:id="rId7"/>
      <w:headerReference w:type="first" r:id="rId8"/>
      <w:footerReference w:type="first" r:id="rId9"/>
      <w:pgSz w:w="12240" w:h="15840" w:code="1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04692" w14:textId="77777777" w:rsidR="00800BDE" w:rsidRDefault="00800BDE">
      <w:r>
        <w:separator/>
      </w:r>
    </w:p>
  </w:endnote>
  <w:endnote w:type="continuationSeparator" w:id="0">
    <w:p w14:paraId="2987B318" w14:textId="77777777" w:rsidR="00800BDE" w:rsidRDefault="0080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09E96" w14:textId="7359F9C9" w:rsidR="0079324E" w:rsidRPr="00B33FA5" w:rsidRDefault="00B33FA5" w:rsidP="00B33FA5">
    <w:pPr>
      <w:pStyle w:val="Footer"/>
      <w:rPr>
        <w:lang w:eastAsia="ko-KR"/>
      </w:rPr>
    </w:pPr>
    <w:r>
      <w:rPr>
        <w:rFonts w:cs="Arial"/>
        <w:b w:val="0"/>
        <w:noProof/>
        <w:szCs w:val="16"/>
      </w:rPr>
      <w:drawing>
        <wp:inline distT="0" distB="0" distL="0" distR="0" wp14:anchorId="5DD080BD" wp14:editId="22E7C215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188E6" w14:textId="77777777" w:rsidR="00901947" w:rsidRPr="00744ED1" w:rsidRDefault="00901947">
    <w:pPr>
      <w:pStyle w:val="Footer"/>
      <w:rPr>
        <w:rFonts w:cs="Arial"/>
        <w:b w:val="0"/>
        <w:sz w:val="20"/>
        <w:szCs w:val="20"/>
      </w:rPr>
    </w:pPr>
    <w:r>
      <w:rPr>
        <w:rFonts w:cs="Arial"/>
        <w:szCs w:val="16"/>
      </w:rPr>
      <w:br/>
    </w:r>
    <w:r w:rsidR="00744ED1" w:rsidRPr="00F54700">
      <w:rPr>
        <w:rFonts w:cs="Arial"/>
        <w:szCs w:val="16"/>
      </w:rPr>
      <w:t xml:space="preserve">Page </w:t>
    </w:r>
    <w:r w:rsidR="00744ED1" w:rsidRPr="00F54700">
      <w:rPr>
        <w:rFonts w:cs="Arial"/>
        <w:b w:val="0"/>
        <w:bCs/>
        <w:szCs w:val="16"/>
      </w:rPr>
      <w:fldChar w:fldCharType="begin"/>
    </w:r>
    <w:r w:rsidR="00744ED1" w:rsidRPr="00F54700">
      <w:rPr>
        <w:rFonts w:cs="Arial"/>
        <w:bCs/>
        <w:szCs w:val="16"/>
      </w:rPr>
      <w:instrText xml:space="preserve"> PAGE </w:instrText>
    </w:r>
    <w:r w:rsidR="00744ED1" w:rsidRPr="00F54700">
      <w:rPr>
        <w:rFonts w:cs="Arial"/>
        <w:b w:val="0"/>
        <w:bCs/>
        <w:szCs w:val="16"/>
      </w:rPr>
      <w:fldChar w:fldCharType="separate"/>
    </w:r>
    <w:r w:rsidR="00744ED1">
      <w:rPr>
        <w:rFonts w:cs="Arial"/>
        <w:bCs/>
        <w:noProof/>
        <w:szCs w:val="16"/>
      </w:rPr>
      <w:t>1</w:t>
    </w:r>
    <w:r w:rsidR="00744ED1" w:rsidRPr="00F54700">
      <w:rPr>
        <w:rFonts w:cs="Arial"/>
        <w:b w:val="0"/>
        <w:bCs/>
        <w:szCs w:val="16"/>
      </w:rPr>
      <w:fldChar w:fldCharType="end"/>
    </w:r>
    <w:r w:rsidR="00744ED1" w:rsidRPr="00F54700">
      <w:rPr>
        <w:rFonts w:cs="Arial"/>
        <w:szCs w:val="16"/>
      </w:rPr>
      <w:t xml:space="preserve"> of </w:t>
    </w:r>
    <w:r w:rsidR="00744ED1" w:rsidRPr="00F54700">
      <w:rPr>
        <w:rFonts w:cs="Arial"/>
        <w:b w:val="0"/>
        <w:bCs/>
        <w:szCs w:val="16"/>
      </w:rPr>
      <w:fldChar w:fldCharType="begin"/>
    </w:r>
    <w:r w:rsidR="00744ED1" w:rsidRPr="00F54700">
      <w:rPr>
        <w:rFonts w:cs="Arial"/>
        <w:bCs/>
        <w:szCs w:val="16"/>
      </w:rPr>
      <w:instrText xml:space="preserve"> NUMPAGES  </w:instrText>
    </w:r>
    <w:r w:rsidR="00744ED1" w:rsidRPr="00F54700">
      <w:rPr>
        <w:rFonts w:cs="Arial"/>
        <w:b w:val="0"/>
        <w:bCs/>
        <w:szCs w:val="16"/>
      </w:rPr>
      <w:fldChar w:fldCharType="separate"/>
    </w:r>
    <w:r w:rsidR="00881B94">
      <w:rPr>
        <w:rFonts w:cs="Arial"/>
        <w:bCs/>
        <w:noProof/>
        <w:szCs w:val="16"/>
      </w:rPr>
      <w:t>4</w:t>
    </w:r>
    <w:r w:rsidR="00744ED1" w:rsidRPr="00F54700">
      <w:rPr>
        <w:rFonts w:cs="Arial"/>
        <w:b w:val="0"/>
        <w:bCs/>
        <w:szCs w:val="16"/>
      </w:rPr>
      <w:fldChar w:fldCharType="end"/>
    </w:r>
    <w:r w:rsidR="00744ED1" w:rsidRPr="00F54700">
      <w:rPr>
        <w:rFonts w:cs="Arial"/>
        <w:bCs/>
        <w:szCs w:val="16"/>
      </w:rPr>
      <w:t xml:space="preserve">  </w:t>
    </w:r>
    <w:r w:rsidR="00744ED1">
      <w:rPr>
        <w:rFonts w:cs="Arial"/>
        <w:bCs/>
        <w:szCs w:val="16"/>
      </w:rPr>
      <w:t xml:space="preserve">  </w:t>
    </w:r>
    <w:r w:rsidR="00744ED1" w:rsidRPr="00F54700">
      <w:rPr>
        <w:rFonts w:cs="Arial"/>
        <w:bCs/>
        <w:szCs w:val="16"/>
      </w:rPr>
      <w:t>© 2013 ValueSelling Associates</w:t>
    </w:r>
    <w:r w:rsidR="00744ED1">
      <w:rPr>
        <w:rFonts w:cs="Arial"/>
        <w:bCs/>
        <w:szCs w:val="16"/>
      </w:rPr>
      <w:t>, Inc</w:t>
    </w:r>
    <w:r w:rsidR="00744ED1" w:rsidRPr="00F54700">
      <w:rPr>
        <w:rFonts w:cs="Arial"/>
        <w:bCs/>
        <w:szCs w:val="16"/>
      </w:rPr>
      <w:t xml:space="preserve">. All rights reserved. </w:t>
    </w:r>
    <w:hyperlink r:id="rId1" w:history="1">
      <w:r w:rsidR="00744ED1" w:rsidRPr="00F54700">
        <w:rPr>
          <w:rStyle w:val="Hyperlink"/>
          <w:rFonts w:cs="Arial"/>
          <w:bCs/>
          <w:szCs w:val="16"/>
        </w:rPr>
        <w:t>www.valueselling.com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22D05" w14:textId="77777777" w:rsidR="00800BDE" w:rsidRDefault="00800BDE">
      <w:r>
        <w:separator/>
      </w:r>
    </w:p>
  </w:footnote>
  <w:footnote w:type="continuationSeparator" w:id="0">
    <w:p w14:paraId="7E8754B6" w14:textId="77777777" w:rsidR="00800BDE" w:rsidRDefault="0080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3354C" w14:textId="77777777" w:rsidR="00901947" w:rsidRDefault="006F3F14">
    <w:pPr>
      <w:pStyle w:val="Header"/>
    </w:pPr>
    <w:r>
      <w:rPr>
        <w:rFonts w:cs="Arial"/>
        <w:noProof/>
        <w:sz w:val="48"/>
        <w:szCs w:val="48"/>
      </w:rPr>
      <w:drawing>
        <wp:inline distT="0" distB="0" distL="0" distR="0" wp14:anchorId="55B742BE" wp14:editId="72886330">
          <wp:extent cx="6124575" cy="333375"/>
          <wp:effectExtent l="0" t="0" r="0" b="0"/>
          <wp:docPr id="2" name="Picture 2" descr="bio_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o_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7108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D0F9E"/>
    <w:multiLevelType w:val="multilevel"/>
    <w:tmpl w:val="A4C82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9758B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4219"/>
    <w:multiLevelType w:val="multilevel"/>
    <w:tmpl w:val="A4C82320"/>
    <w:numStyleLink w:val="StyleBulletedSymbolsymbolLeft025Hanging025"/>
  </w:abstractNum>
  <w:abstractNum w:abstractNumId="3" w15:restartNumberingAfterBreak="0">
    <w:nsid w:val="0E7D76B7"/>
    <w:multiLevelType w:val="hybridMultilevel"/>
    <w:tmpl w:val="15E6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ED2"/>
    <w:multiLevelType w:val="multilevel"/>
    <w:tmpl w:val="A4C82320"/>
    <w:numStyleLink w:val="StyleBulletedSymbolsymbolLeft025Hanging025"/>
  </w:abstractNum>
  <w:abstractNum w:abstractNumId="5" w15:restartNumberingAfterBreak="0">
    <w:nsid w:val="1EA43B83"/>
    <w:multiLevelType w:val="hybridMultilevel"/>
    <w:tmpl w:val="23C0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575935"/>
    <w:multiLevelType w:val="multilevel"/>
    <w:tmpl w:val="A4C82320"/>
    <w:numStyleLink w:val="StyleBulletedSymbolsymbolLeft025Hanging025"/>
  </w:abstractNum>
  <w:abstractNum w:abstractNumId="7" w15:restartNumberingAfterBreak="0">
    <w:nsid w:val="3E4B135C"/>
    <w:multiLevelType w:val="hybridMultilevel"/>
    <w:tmpl w:val="A4C8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1912"/>
    <w:multiLevelType w:val="hybridMultilevel"/>
    <w:tmpl w:val="DBE0C8BE"/>
    <w:lvl w:ilvl="0" w:tplc="7416EED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57638"/>
    <w:multiLevelType w:val="multilevel"/>
    <w:tmpl w:val="A4C82320"/>
    <w:styleLink w:val="StyleBulletedSymbolsymbolLeft025Hanging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9758B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278C"/>
    <w:multiLevelType w:val="multilevel"/>
    <w:tmpl w:val="A4C82320"/>
    <w:numStyleLink w:val="StyleBulletedSymbolsymbolLeft025Hanging025"/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01"/>
    <w:rsid w:val="000268D6"/>
    <w:rsid w:val="0003583C"/>
    <w:rsid w:val="00046FD5"/>
    <w:rsid w:val="00052CC7"/>
    <w:rsid w:val="00061527"/>
    <w:rsid w:val="000A135D"/>
    <w:rsid w:val="000B74F9"/>
    <w:rsid w:val="000D6C48"/>
    <w:rsid w:val="000E4074"/>
    <w:rsid w:val="000F34A8"/>
    <w:rsid w:val="00190AB1"/>
    <w:rsid w:val="001F6457"/>
    <w:rsid w:val="002317AB"/>
    <w:rsid w:val="002D2DE2"/>
    <w:rsid w:val="002E3A43"/>
    <w:rsid w:val="00321DBE"/>
    <w:rsid w:val="00345226"/>
    <w:rsid w:val="00354BEB"/>
    <w:rsid w:val="003A13EE"/>
    <w:rsid w:val="003A2478"/>
    <w:rsid w:val="003C4C4C"/>
    <w:rsid w:val="003E3914"/>
    <w:rsid w:val="0040352A"/>
    <w:rsid w:val="00422795"/>
    <w:rsid w:val="00423AB6"/>
    <w:rsid w:val="00434161"/>
    <w:rsid w:val="00467433"/>
    <w:rsid w:val="00480581"/>
    <w:rsid w:val="004D46DE"/>
    <w:rsid w:val="004E4C0A"/>
    <w:rsid w:val="004F32F6"/>
    <w:rsid w:val="00515D3F"/>
    <w:rsid w:val="00542E01"/>
    <w:rsid w:val="0056078A"/>
    <w:rsid w:val="005A68FC"/>
    <w:rsid w:val="005B04DD"/>
    <w:rsid w:val="005B0F28"/>
    <w:rsid w:val="005B2F2C"/>
    <w:rsid w:val="005B3CD0"/>
    <w:rsid w:val="006648ED"/>
    <w:rsid w:val="006A012C"/>
    <w:rsid w:val="006B131E"/>
    <w:rsid w:val="006E75D2"/>
    <w:rsid w:val="006F29F5"/>
    <w:rsid w:val="006F3F14"/>
    <w:rsid w:val="007037DF"/>
    <w:rsid w:val="00735561"/>
    <w:rsid w:val="00744ED1"/>
    <w:rsid w:val="007710A6"/>
    <w:rsid w:val="00771804"/>
    <w:rsid w:val="0079324E"/>
    <w:rsid w:val="007A456C"/>
    <w:rsid w:val="00800BDE"/>
    <w:rsid w:val="008400E8"/>
    <w:rsid w:val="008437B6"/>
    <w:rsid w:val="008454DB"/>
    <w:rsid w:val="00881B94"/>
    <w:rsid w:val="00890530"/>
    <w:rsid w:val="008953D2"/>
    <w:rsid w:val="008E7CAA"/>
    <w:rsid w:val="00901947"/>
    <w:rsid w:val="00934B0E"/>
    <w:rsid w:val="00950DD9"/>
    <w:rsid w:val="009A2B05"/>
    <w:rsid w:val="009A6390"/>
    <w:rsid w:val="009E2B72"/>
    <w:rsid w:val="00A27926"/>
    <w:rsid w:val="00A27B96"/>
    <w:rsid w:val="00A36D43"/>
    <w:rsid w:val="00A86339"/>
    <w:rsid w:val="00A90DA9"/>
    <w:rsid w:val="00AA475A"/>
    <w:rsid w:val="00AC4672"/>
    <w:rsid w:val="00B03AB8"/>
    <w:rsid w:val="00B33FA5"/>
    <w:rsid w:val="00B51EEA"/>
    <w:rsid w:val="00B7038D"/>
    <w:rsid w:val="00B7565A"/>
    <w:rsid w:val="00B96BBC"/>
    <w:rsid w:val="00BA3302"/>
    <w:rsid w:val="00BB27FB"/>
    <w:rsid w:val="00BD4219"/>
    <w:rsid w:val="00BE1E49"/>
    <w:rsid w:val="00C02A05"/>
    <w:rsid w:val="00C162E2"/>
    <w:rsid w:val="00C255B6"/>
    <w:rsid w:val="00C27DA7"/>
    <w:rsid w:val="00C52B2F"/>
    <w:rsid w:val="00C53576"/>
    <w:rsid w:val="00C76DAB"/>
    <w:rsid w:val="00CB0A4F"/>
    <w:rsid w:val="00CC3F61"/>
    <w:rsid w:val="00CD1692"/>
    <w:rsid w:val="00CD34C4"/>
    <w:rsid w:val="00CF2316"/>
    <w:rsid w:val="00CF288B"/>
    <w:rsid w:val="00D06F1B"/>
    <w:rsid w:val="00D10C69"/>
    <w:rsid w:val="00D40F23"/>
    <w:rsid w:val="00D52EAF"/>
    <w:rsid w:val="00D57026"/>
    <w:rsid w:val="00DB65B8"/>
    <w:rsid w:val="00DB7398"/>
    <w:rsid w:val="00DD0688"/>
    <w:rsid w:val="00E025FD"/>
    <w:rsid w:val="00E36C68"/>
    <w:rsid w:val="00E519AD"/>
    <w:rsid w:val="00E72E11"/>
    <w:rsid w:val="00E72FC8"/>
    <w:rsid w:val="00E9766F"/>
    <w:rsid w:val="00EA5EF4"/>
    <w:rsid w:val="00F1175C"/>
    <w:rsid w:val="00F35EC0"/>
    <w:rsid w:val="00F523FF"/>
    <w:rsid w:val="00F75B8E"/>
    <w:rsid w:val="00FB5DEE"/>
    <w:rsid w:val="00FD5B7E"/>
    <w:rsid w:val="00FE531D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252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F2316"/>
    <w:pPr>
      <w:spacing w:after="120"/>
    </w:pPr>
    <w:rPr>
      <w:rFonts w:ascii="Arial" w:hAnsi="Arial"/>
      <w:sz w:val="21"/>
      <w:szCs w:val="24"/>
    </w:rPr>
  </w:style>
  <w:style w:type="paragraph" w:styleId="Heading1">
    <w:name w:val="heading 1"/>
    <w:basedOn w:val="Normal"/>
    <w:next w:val="Normal"/>
    <w:qFormat/>
    <w:rsid w:val="00CF2316"/>
    <w:pPr>
      <w:keepNext/>
      <w:spacing w:before="240" w:after="240"/>
      <w:outlineLvl w:val="0"/>
    </w:pPr>
    <w:rPr>
      <w:rFonts w:cs="Arial"/>
      <w:bCs/>
      <w:color w:val="49758B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F2316"/>
    <w:pPr>
      <w:keepNext/>
      <w:spacing w:before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316"/>
    <w:pPr>
      <w:keepNext/>
      <w:spacing w:before="24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5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F2316"/>
    <w:pPr>
      <w:tabs>
        <w:tab w:val="center" w:pos="4320"/>
        <w:tab w:val="right" w:pos="8640"/>
      </w:tabs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rsid w:val="00CF2316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ing2Char">
    <w:name w:val="Heading 2 Char"/>
    <w:link w:val="Heading2"/>
    <w:rsid w:val="00CF2316"/>
    <w:rPr>
      <w:rFonts w:ascii="Arial" w:hAnsi="Arial" w:cs="Arial"/>
      <w:b/>
      <w:bCs/>
      <w:iCs/>
      <w:sz w:val="28"/>
      <w:szCs w:val="28"/>
    </w:rPr>
  </w:style>
  <w:style w:type="numbering" w:customStyle="1" w:styleId="StyleBulletedSymbolsymbolLeft025Hanging025">
    <w:name w:val="Style Bulleted Symbol (symbol) Left:  0.25&quot; Hanging:  0.25&quot;"/>
    <w:basedOn w:val="NoList"/>
    <w:rsid w:val="00CF2316"/>
    <w:pPr>
      <w:numPr>
        <w:numId w:val="5"/>
      </w:numPr>
    </w:pPr>
  </w:style>
  <w:style w:type="character" w:styleId="Hyperlink">
    <w:name w:val="Hyperlink"/>
    <w:rsid w:val="00CF2316"/>
    <w:rPr>
      <w:color w:val="49758B"/>
      <w:u w:val="none"/>
    </w:rPr>
  </w:style>
  <w:style w:type="paragraph" w:styleId="BodyText">
    <w:name w:val="Body Text"/>
    <w:basedOn w:val="Normal"/>
    <w:link w:val="BodyTextChar"/>
    <w:rsid w:val="00901947"/>
    <w:pPr>
      <w:spacing w:after="240" w:line="240" w:lineRule="atLeast"/>
      <w:ind w:left="1080"/>
    </w:pPr>
    <w:rPr>
      <w:spacing w:val="-5"/>
      <w:szCs w:val="20"/>
    </w:rPr>
  </w:style>
  <w:style w:type="character" w:customStyle="1" w:styleId="BodyTextChar">
    <w:name w:val="Body Text Char"/>
    <w:link w:val="BodyText"/>
    <w:rsid w:val="00901947"/>
    <w:rPr>
      <w:rFonts w:ascii="Arial" w:hAnsi="Arial"/>
      <w:spacing w:val="-5"/>
      <w:sz w:val="24"/>
    </w:rPr>
  </w:style>
  <w:style w:type="character" w:customStyle="1" w:styleId="FooterChar">
    <w:name w:val="Footer Char"/>
    <w:link w:val="Footer"/>
    <w:uiPriority w:val="99"/>
    <w:rsid w:val="00CF2316"/>
    <w:rPr>
      <w:rFonts w:ascii="Arial" w:hAnsi="Arial"/>
      <w:b/>
      <w:sz w:val="16"/>
      <w:szCs w:val="24"/>
    </w:rPr>
  </w:style>
  <w:style w:type="paragraph" w:styleId="ListParagraph">
    <w:name w:val="List Paragraph"/>
    <w:basedOn w:val="Normal"/>
    <w:uiPriority w:val="34"/>
    <w:qFormat/>
    <w:rsid w:val="00FE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orin%20Yeater\Documents\_VSA\Company\Nucleus\Claire\Updated%20Docs\www.valuesell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utlook\Templates\1033\FAX\Standard%20Fa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Outlook\Templates\1033\FAX\Standard Fax.dot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VSA Word Style</vt:lpstr>
    </vt:vector>
  </TitlesOfParts>
  <Company>Microsoft Corporation</Company>
  <LinksUpToDate>false</LinksUpToDate>
  <CharactersWithSpaces>1496</CharactersWithSpaces>
  <SharedDoc>false</SharedDoc>
  <HLinks>
    <vt:vector size="24" baseType="variant">
      <vt:variant>
        <vt:i4>5374041</vt:i4>
      </vt:variant>
      <vt:variant>
        <vt:i4>15</vt:i4>
      </vt:variant>
      <vt:variant>
        <vt:i4>0</vt:i4>
      </vt:variant>
      <vt:variant>
        <vt:i4>5</vt:i4>
      </vt:variant>
      <vt:variant>
        <vt:lpwstr>www.valueselling.com</vt:lpwstr>
      </vt:variant>
      <vt:variant>
        <vt:lpwstr/>
      </vt:variant>
      <vt:variant>
        <vt:i4>5374041</vt:i4>
      </vt:variant>
      <vt:variant>
        <vt:i4>6</vt:i4>
      </vt:variant>
      <vt:variant>
        <vt:i4>0</vt:i4>
      </vt:variant>
      <vt:variant>
        <vt:i4>5</vt:i4>
      </vt:variant>
      <vt:variant>
        <vt:lpwstr>www.valueselling.com</vt:lpwstr>
      </vt:variant>
      <vt:variant>
        <vt:lpwstr/>
      </vt:variant>
      <vt:variant>
        <vt:i4>5898288</vt:i4>
      </vt:variant>
      <vt:variant>
        <vt:i4>4443</vt:i4>
      </vt:variant>
      <vt:variant>
        <vt:i4>1025</vt:i4>
      </vt:variant>
      <vt:variant>
        <vt:i4>1</vt:i4>
      </vt:variant>
      <vt:variant>
        <vt:lpwstr>bio_logo_footer</vt:lpwstr>
      </vt:variant>
      <vt:variant>
        <vt:lpwstr/>
      </vt:variant>
      <vt:variant>
        <vt:i4>5898288</vt:i4>
      </vt:variant>
      <vt:variant>
        <vt:i4>4604</vt:i4>
      </vt:variant>
      <vt:variant>
        <vt:i4>1026</vt:i4>
      </vt:variant>
      <vt:variant>
        <vt:i4>1</vt:i4>
      </vt:variant>
      <vt:variant>
        <vt:lpwstr>bio_logo_footer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VSA Word Style</dc:title>
  <dc:creator>lorin@valueselling.com</dc:creator>
  <cp:lastModifiedBy>Lorin Yeater</cp:lastModifiedBy>
  <cp:revision>2</cp:revision>
  <cp:lastPrinted>2013-02-26T23:03:00Z</cp:lastPrinted>
  <dcterms:created xsi:type="dcterms:W3CDTF">2019-11-05T05:56:00Z</dcterms:created>
  <dcterms:modified xsi:type="dcterms:W3CDTF">2019-11-05T05:56:00Z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